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0AE20" w14:textId="77777777" w:rsidR="002C79E6" w:rsidRPr="00C06694" w:rsidRDefault="002C79E6" w:rsidP="00C06694">
      <w:pPr>
        <w:rPr>
          <w:rFonts w:ascii="Times New Roman" w:hAnsi="Times New Roman" w:cs="Times New Roman"/>
          <w:sz w:val="24"/>
        </w:rPr>
      </w:pPr>
    </w:p>
    <w:p w14:paraId="7D04BB3E" w14:textId="77777777" w:rsidR="002C79E6" w:rsidRPr="00C06694" w:rsidRDefault="002C79E6" w:rsidP="00C06694">
      <w:pPr>
        <w:rPr>
          <w:rFonts w:ascii="Times New Roman" w:hAnsi="Times New Roman" w:cs="Times New Roman"/>
          <w:sz w:val="24"/>
        </w:rPr>
      </w:pPr>
    </w:p>
    <w:p w14:paraId="39902D83" w14:textId="77777777" w:rsidR="002C79E6" w:rsidRPr="00C06694" w:rsidRDefault="002C79E6" w:rsidP="00C06694">
      <w:pPr>
        <w:rPr>
          <w:rFonts w:ascii="Times New Roman" w:hAnsi="Times New Roman" w:cs="Times New Roman"/>
          <w:sz w:val="24"/>
        </w:rPr>
      </w:pPr>
    </w:p>
    <w:p w14:paraId="6B2EDB52" w14:textId="77777777" w:rsidR="002C79E6" w:rsidRPr="00C06694" w:rsidRDefault="002C79E6" w:rsidP="00C06694">
      <w:pPr>
        <w:rPr>
          <w:rFonts w:ascii="Times New Roman" w:hAnsi="Times New Roman" w:cs="Times New Roman"/>
          <w:sz w:val="24"/>
        </w:rPr>
      </w:pPr>
    </w:p>
    <w:p w14:paraId="7FA0C5BB" w14:textId="77777777" w:rsidR="002C79E6" w:rsidRPr="00C06694" w:rsidRDefault="002C79E6" w:rsidP="00C06694">
      <w:pPr>
        <w:rPr>
          <w:rFonts w:ascii="Times New Roman" w:hAnsi="Times New Roman" w:cs="Times New Roman"/>
          <w:sz w:val="24"/>
        </w:rPr>
      </w:pPr>
    </w:p>
    <w:p w14:paraId="7229E437" w14:textId="4B92D2EA" w:rsidR="201D26C8" w:rsidRPr="00C06694" w:rsidRDefault="00ED7795" w:rsidP="00C06694">
      <w:pPr>
        <w:pStyle w:val="Title"/>
        <w:rPr>
          <w:rFonts w:ascii="Times New Roman" w:hAnsi="Times New Roman" w:cs="Times New Roman"/>
          <w:b w:val="0"/>
          <w:sz w:val="24"/>
        </w:rPr>
      </w:pPr>
      <w:r w:rsidRPr="00C06694">
        <w:rPr>
          <w:rFonts w:ascii="Times New Roman" w:hAnsi="Times New Roman" w:cs="Times New Roman"/>
          <w:b w:val="0"/>
          <w:sz w:val="24"/>
        </w:rPr>
        <w:t>FINAL PROJECT</w:t>
      </w:r>
    </w:p>
    <w:p w14:paraId="4C25181A" w14:textId="52FF0EC3" w:rsidR="00A417C1" w:rsidRPr="00C06694" w:rsidRDefault="00ED7795" w:rsidP="00C06694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C06694">
        <w:rPr>
          <w:rFonts w:ascii="Times New Roman" w:hAnsi="Times New Roman" w:cs="Times New Roman"/>
          <w:sz w:val="24"/>
          <w:szCs w:val="24"/>
        </w:rPr>
        <w:t>Gordon Price</w:t>
      </w:r>
    </w:p>
    <w:p w14:paraId="461A7CAE" w14:textId="06AB4D34" w:rsidR="002C79E6" w:rsidRPr="00C06694" w:rsidRDefault="00ED7795" w:rsidP="00C06694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C06694">
        <w:rPr>
          <w:rFonts w:ascii="Times New Roman" w:hAnsi="Times New Roman" w:cs="Times New Roman"/>
          <w:sz w:val="24"/>
          <w:szCs w:val="24"/>
        </w:rPr>
        <w:t>SNHU</w:t>
      </w:r>
    </w:p>
    <w:p w14:paraId="5AF1E251" w14:textId="6AED2B3D" w:rsidR="002C79E6" w:rsidRPr="00C06694" w:rsidRDefault="00ED7795" w:rsidP="00C06694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C06694">
        <w:rPr>
          <w:rFonts w:ascii="Times New Roman" w:hAnsi="Times New Roman" w:cs="Times New Roman"/>
          <w:sz w:val="24"/>
          <w:szCs w:val="24"/>
        </w:rPr>
        <w:t>CS-330</w:t>
      </w:r>
    </w:p>
    <w:p w14:paraId="0C8426A1" w14:textId="2CCD7507" w:rsidR="201D26C8" w:rsidRPr="00C06694" w:rsidRDefault="00ED7795" w:rsidP="00C06694">
      <w:pPr>
        <w:pStyle w:val="Subtitle"/>
        <w:rPr>
          <w:rFonts w:ascii="Times New Roman" w:hAnsi="Times New Roman" w:cs="Times New Roman"/>
          <w:sz w:val="24"/>
          <w:szCs w:val="24"/>
        </w:rPr>
      </w:pPr>
      <w:r w:rsidRPr="00C06694">
        <w:rPr>
          <w:rFonts w:ascii="Times New Roman" w:hAnsi="Times New Roman" w:cs="Times New Roman"/>
          <w:sz w:val="24"/>
          <w:szCs w:val="24"/>
        </w:rPr>
        <w:t>2/23/25</w:t>
      </w:r>
    </w:p>
    <w:p w14:paraId="44CAAE54" w14:textId="77777777" w:rsidR="201D26C8" w:rsidRPr="00C06694" w:rsidRDefault="201D26C8" w:rsidP="00C06694">
      <w:pPr>
        <w:pStyle w:val="Title2"/>
        <w:rPr>
          <w:rFonts w:ascii="Times New Roman" w:eastAsia="Calibri" w:hAnsi="Times New Roman" w:cs="Times New Roman"/>
          <w:sz w:val="24"/>
        </w:rPr>
      </w:pPr>
    </w:p>
    <w:p w14:paraId="2E8E9D11" w14:textId="77777777" w:rsidR="201D26C8" w:rsidRPr="00C06694" w:rsidRDefault="201D26C8" w:rsidP="00C06694">
      <w:pPr>
        <w:pStyle w:val="Title2"/>
        <w:rPr>
          <w:rFonts w:ascii="Times New Roman" w:eastAsia="Calibri" w:hAnsi="Times New Roman" w:cs="Times New Roman"/>
          <w:sz w:val="24"/>
        </w:rPr>
      </w:pPr>
    </w:p>
    <w:p w14:paraId="302C52C5" w14:textId="77777777" w:rsidR="201D26C8" w:rsidRPr="00C06694" w:rsidRDefault="201D26C8" w:rsidP="00C06694">
      <w:pPr>
        <w:pStyle w:val="Title2"/>
        <w:rPr>
          <w:rFonts w:ascii="Times New Roman" w:eastAsia="Calibri" w:hAnsi="Times New Roman" w:cs="Times New Roman"/>
          <w:sz w:val="24"/>
        </w:rPr>
      </w:pPr>
    </w:p>
    <w:p w14:paraId="2F700EE2" w14:textId="77777777" w:rsidR="201D26C8" w:rsidRPr="00C06694" w:rsidRDefault="201D26C8" w:rsidP="00C06694">
      <w:pPr>
        <w:pStyle w:val="Title2"/>
        <w:rPr>
          <w:rFonts w:ascii="Times New Roman" w:eastAsia="Calibri" w:hAnsi="Times New Roman" w:cs="Times New Roman"/>
          <w:sz w:val="24"/>
        </w:rPr>
      </w:pPr>
    </w:p>
    <w:p w14:paraId="78F7BA3B" w14:textId="77777777" w:rsidR="201D26C8" w:rsidRPr="00C06694" w:rsidRDefault="201D26C8" w:rsidP="00C06694">
      <w:pPr>
        <w:pStyle w:val="Title2"/>
        <w:rPr>
          <w:rFonts w:ascii="Times New Roman" w:eastAsia="Calibri" w:hAnsi="Times New Roman" w:cs="Times New Roman"/>
          <w:sz w:val="24"/>
        </w:rPr>
      </w:pPr>
    </w:p>
    <w:p w14:paraId="52B06A3C" w14:textId="77777777" w:rsidR="201D26C8" w:rsidRPr="00C06694" w:rsidRDefault="201D26C8" w:rsidP="00C06694">
      <w:pPr>
        <w:pStyle w:val="Title2"/>
        <w:rPr>
          <w:rFonts w:ascii="Times New Roman" w:eastAsia="Calibri" w:hAnsi="Times New Roman" w:cs="Times New Roman"/>
          <w:sz w:val="24"/>
        </w:rPr>
      </w:pPr>
    </w:p>
    <w:p w14:paraId="54E862ED" w14:textId="77777777" w:rsidR="201D26C8" w:rsidRPr="00C06694" w:rsidRDefault="201D26C8" w:rsidP="00C06694">
      <w:pPr>
        <w:pStyle w:val="Title2"/>
        <w:rPr>
          <w:rFonts w:ascii="Times New Roman" w:eastAsia="Calibri" w:hAnsi="Times New Roman" w:cs="Times New Roman"/>
          <w:sz w:val="24"/>
        </w:rPr>
      </w:pPr>
    </w:p>
    <w:p w14:paraId="722803D9" w14:textId="77777777" w:rsidR="000D4642" w:rsidRPr="00C06694" w:rsidRDefault="000D4642" w:rsidP="00C06694">
      <w:pPr>
        <w:rPr>
          <w:rFonts w:ascii="Times New Roman" w:eastAsia="Calibri" w:hAnsi="Times New Roman" w:cs="Times New Roman"/>
          <w:sz w:val="24"/>
        </w:rPr>
      </w:pPr>
      <w:r w:rsidRPr="00C06694">
        <w:rPr>
          <w:rFonts w:ascii="Times New Roman" w:eastAsia="Calibri" w:hAnsi="Times New Roman" w:cs="Times New Roman"/>
          <w:sz w:val="24"/>
        </w:rPr>
        <w:br w:type="page"/>
      </w:r>
    </w:p>
    <w:p w14:paraId="2AD3E4AA" w14:textId="36DA60A1" w:rsidR="00ED7795" w:rsidRPr="00C06694" w:rsidRDefault="00ED7795" w:rsidP="00C06694">
      <w:pPr>
        <w:spacing w:before="100" w:beforeAutospacing="1" w:after="100" w:afterAutospacing="1"/>
        <w:ind w:firstLine="0"/>
        <w:jc w:val="center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C06694">
        <w:rPr>
          <w:rFonts w:ascii="Times New Roman" w:eastAsia="Times New Roman" w:hAnsi="Times New Roman" w:cs="Times New Roman"/>
          <w:color w:val="auto"/>
          <w:sz w:val="24"/>
          <w:lang w:eastAsia="en-US"/>
        </w:rPr>
        <w:lastRenderedPageBreak/>
        <w:t>CS 330 Final Project Reflection</w:t>
      </w:r>
      <w:r w:rsidR="00770DBB" w:rsidRPr="00C06694">
        <w:rPr>
          <w:rFonts w:ascii="Times New Roman" w:eastAsia="Times New Roman" w:hAnsi="Times New Roman" w:cs="Times New Roman"/>
          <w:color w:val="auto"/>
          <w:sz w:val="24"/>
          <w:lang w:eastAsia="en-US"/>
        </w:rPr>
        <w:br/>
      </w:r>
    </w:p>
    <w:p w14:paraId="382789B2" w14:textId="77777777" w:rsidR="00C06694" w:rsidRPr="00C06694" w:rsidRDefault="00C06694" w:rsidP="00C06694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color w:val="auto"/>
          <w:sz w:val="32"/>
          <w:szCs w:val="32"/>
          <w:lang w:eastAsia="en-US"/>
        </w:rPr>
      </w:pPr>
      <w:r w:rsidRPr="00C06694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en-US"/>
        </w:rPr>
        <w:t>Development Choices</w:t>
      </w:r>
    </w:p>
    <w:p w14:paraId="5FDA45E2" w14:textId="0820C0ED" w:rsidR="00C06694" w:rsidRPr="00C06694" w:rsidRDefault="00C06694" w:rsidP="00C06694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C06694">
        <w:rPr>
          <w:rFonts w:ascii="Times New Roman" w:eastAsia="Times New Roman" w:hAnsi="Times New Roman" w:cs="Times New Roman"/>
          <w:color w:val="auto"/>
          <w:sz w:val="24"/>
          <w:lang w:eastAsia="en-US"/>
        </w:rPr>
        <w:t>For this project, I 3D-rendered a scene from my desk in Japan. I tried to accurately represent objects using primitive 3D forms and include realistic lighting, texture, and camera controls. Everything is there - table, laptop, panda tumbler, mouse, window, couch, and walls</w:t>
      </w: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that were</w:t>
      </w:r>
      <w:r w:rsidRPr="00C06694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all positioned to match the reference photo as closely as possible. I took care to get proportions, object placement, and material accuracy right </w:t>
      </w:r>
      <w:r w:rsidRPr="00C06694">
        <w:rPr>
          <w:rFonts w:ascii="Times New Roman" w:eastAsia="Times New Roman" w:hAnsi="Times New Roman" w:cs="Times New Roman"/>
          <w:color w:val="auto"/>
          <w:sz w:val="24"/>
          <w:lang w:eastAsia="en-US"/>
        </w:rPr>
        <w:t>to</w:t>
      </w:r>
      <w:r w:rsidRPr="00C06694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render an accurate and familiar environment.</w:t>
      </w:r>
    </w:p>
    <w:p w14:paraId="53B7CF3C" w14:textId="77777777" w:rsidR="00C06694" w:rsidRPr="00C06694" w:rsidRDefault="00C06694" w:rsidP="00C06694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C06694">
        <w:rPr>
          <w:rFonts w:ascii="Times New Roman" w:eastAsia="Times New Roman" w:hAnsi="Times New Roman" w:cs="Times New Roman"/>
          <w:color w:val="auto"/>
          <w:sz w:val="24"/>
          <w:lang w:eastAsia="en-US"/>
        </w:rPr>
        <w:t>Lighting played a key role in making the scene appear natural. I used a combination of window lighting, ceiling lights, and filler lights to achieve a well-balanced effect:</w:t>
      </w:r>
    </w:p>
    <w:p w14:paraId="4D960C5C" w14:textId="77777777" w:rsidR="00C06694" w:rsidRPr="00C06694" w:rsidRDefault="00C06694" w:rsidP="00C0669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C06694">
        <w:rPr>
          <w:rFonts w:ascii="Times New Roman" w:eastAsia="Times New Roman" w:hAnsi="Times New Roman" w:cs="Times New Roman"/>
          <w:b/>
          <w:bCs/>
          <w:color w:val="auto"/>
          <w:sz w:val="24"/>
          <w:u w:val="single"/>
          <w:lang w:eastAsia="en-US"/>
        </w:rPr>
        <w:t>Window Light (Left Side):</w:t>
      </w:r>
      <w:r w:rsidRPr="00C06694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Artificial daylight, which created soft shadows and reflections.</w:t>
      </w:r>
    </w:p>
    <w:p w14:paraId="1064FDEA" w14:textId="77777777" w:rsidR="00C06694" w:rsidRPr="00C06694" w:rsidRDefault="00C06694" w:rsidP="00C0669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C06694">
        <w:rPr>
          <w:rFonts w:ascii="Times New Roman" w:eastAsia="Times New Roman" w:hAnsi="Times New Roman" w:cs="Times New Roman"/>
          <w:b/>
          <w:bCs/>
          <w:color w:val="auto"/>
          <w:sz w:val="24"/>
          <w:u w:val="single"/>
          <w:lang w:eastAsia="en-US"/>
        </w:rPr>
        <w:t>Ceiling Lights:</w:t>
      </w:r>
      <w:r w:rsidRPr="00C06694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Overall ambient lighting for general visibility.</w:t>
      </w:r>
    </w:p>
    <w:p w14:paraId="0D6DC158" w14:textId="77777777" w:rsidR="00C06694" w:rsidRPr="00C06694" w:rsidRDefault="00C06694" w:rsidP="00C06694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C06694">
        <w:rPr>
          <w:rFonts w:ascii="Times New Roman" w:eastAsia="Times New Roman" w:hAnsi="Times New Roman" w:cs="Times New Roman"/>
          <w:b/>
          <w:bCs/>
          <w:color w:val="auto"/>
          <w:sz w:val="24"/>
          <w:u w:val="single"/>
          <w:lang w:eastAsia="en-US"/>
        </w:rPr>
        <w:t>Filler Lights:</w:t>
      </w:r>
      <w:r w:rsidRPr="00C06694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Softened harsh darkness and illuminated shadowed areas.</w:t>
      </w:r>
    </w:p>
    <w:p w14:paraId="5C6DEC42" w14:textId="319377A5" w:rsidR="00C06694" w:rsidRPr="00C06694" w:rsidRDefault="00C06694" w:rsidP="00C06694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C06694">
        <w:rPr>
          <w:rFonts w:ascii="Times New Roman" w:eastAsia="Times New Roman" w:hAnsi="Times New Roman" w:cs="Times New Roman"/>
          <w:color w:val="auto"/>
          <w:sz w:val="24"/>
          <w:lang w:eastAsia="en-US"/>
        </w:rPr>
        <w:t>By adjusting ambient, diffuse, and specular lighting, I was able to create a more realistic and immersive feel. It created a huge difference in how objects were displayed at different angles.</w:t>
      </w:r>
    </w:p>
    <w:p w14:paraId="000D84C2" w14:textId="77777777" w:rsidR="00C06694" w:rsidRPr="00C06694" w:rsidRDefault="00C06694" w:rsidP="00C06694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color w:val="auto"/>
          <w:sz w:val="32"/>
          <w:szCs w:val="32"/>
          <w:lang w:eastAsia="en-US"/>
        </w:rPr>
      </w:pPr>
      <w:r w:rsidRPr="00C06694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en-US"/>
        </w:rPr>
        <w:t>User Navigation of the 3D Scene</w:t>
      </w:r>
    </w:p>
    <w:p w14:paraId="21AAC5B8" w14:textId="23A27B0E" w:rsidR="00C06694" w:rsidRPr="00C06694" w:rsidRDefault="00C06694" w:rsidP="00C06694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C06694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To allow </w:t>
      </w: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any </w:t>
      </w:r>
      <w:r w:rsidRPr="00C06694">
        <w:rPr>
          <w:rFonts w:ascii="Times New Roman" w:eastAsia="Times New Roman" w:hAnsi="Times New Roman" w:cs="Times New Roman"/>
          <w:color w:val="auto"/>
          <w:sz w:val="24"/>
          <w:lang w:eastAsia="en-US"/>
        </w:rPr>
        <w:t>users to navigate the scene, I implemented camera controls with an intuitive navigation system:</w:t>
      </w:r>
    </w:p>
    <w:p w14:paraId="2F6FE303" w14:textId="77777777" w:rsidR="00C06694" w:rsidRPr="00C06694" w:rsidRDefault="00C06694" w:rsidP="00C0669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C06694">
        <w:rPr>
          <w:rFonts w:ascii="Times New Roman" w:eastAsia="Times New Roman" w:hAnsi="Times New Roman" w:cs="Times New Roman"/>
          <w:b/>
          <w:bCs/>
          <w:color w:val="auto"/>
          <w:sz w:val="24"/>
          <w:u w:val="single"/>
          <w:lang w:eastAsia="en-US"/>
        </w:rPr>
        <w:lastRenderedPageBreak/>
        <w:t>WASD Keys</w:t>
      </w:r>
      <w:r w:rsidRPr="00C06694">
        <w:rPr>
          <w:rFonts w:ascii="Times New Roman" w:eastAsia="Times New Roman" w:hAnsi="Times New Roman" w:cs="Times New Roman"/>
          <w:b/>
          <w:bCs/>
          <w:color w:val="auto"/>
          <w:sz w:val="24"/>
          <w:lang w:eastAsia="en-US"/>
        </w:rPr>
        <w:t>:</w:t>
      </w:r>
      <w:r w:rsidRPr="00C06694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Move forward, backward, left, and right.</w:t>
      </w:r>
    </w:p>
    <w:p w14:paraId="7264AFEC" w14:textId="77777777" w:rsidR="00C06694" w:rsidRPr="00C06694" w:rsidRDefault="00C06694" w:rsidP="00C0669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C06694">
        <w:rPr>
          <w:rFonts w:ascii="Times New Roman" w:eastAsia="Times New Roman" w:hAnsi="Times New Roman" w:cs="Times New Roman"/>
          <w:b/>
          <w:bCs/>
          <w:color w:val="auto"/>
          <w:sz w:val="24"/>
          <w:u w:val="single"/>
          <w:lang w:eastAsia="en-US"/>
        </w:rPr>
        <w:t>Q &amp; E Keys</w:t>
      </w:r>
      <w:r w:rsidRPr="00C06694">
        <w:rPr>
          <w:rFonts w:ascii="Times New Roman" w:eastAsia="Times New Roman" w:hAnsi="Times New Roman" w:cs="Times New Roman"/>
          <w:b/>
          <w:bCs/>
          <w:color w:val="auto"/>
          <w:sz w:val="24"/>
          <w:lang w:eastAsia="en-US"/>
        </w:rPr>
        <w:t>:</w:t>
      </w:r>
      <w:r w:rsidRPr="00C06694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Move vertically (up/down).</w:t>
      </w:r>
    </w:p>
    <w:p w14:paraId="1BBDD5AA" w14:textId="77777777" w:rsidR="00C06694" w:rsidRPr="00C06694" w:rsidRDefault="00C06694" w:rsidP="00C0669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C06694">
        <w:rPr>
          <w:rFonts w:ascii="Times New Roman" w:eastAsia="Times New Roman" w:hAnsi="Times New Roman" w:cs="Times New Roman"/>
          <w:b/>
          <w:bCs/>
          <w:color w:val="auto"/>
          <w:sz w:val="24"/>
          <w:u w:val="single"/>
          <w:lang w:eastAsia="en-US"/>
        </w:rPr>
        <w:t>Mouse Movement</w:t>
      </w:r>
      <w:r w:rsidRPr="00C06694">
        <w:rPr>
          <w:rFonts w:ascii="Times New Roman" w:eastAsia="Times New Roman" w:hAnsi="Times New Roman" w:cs="Times New Roman"/>
          <w:b/>
          <w:bCs/>
          <w:color w:val="auto"/>
          <w:sz w:val="24"/>
          <w:lang w:eastAsia="en-US"/>
        </w:rPr>
        <w:t>:</w:t>
      </w:r>
      <w:r w:rsidRPr="00C06694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Look around and pan with camera rotation.</w:t>
      </w:r>
    </w:p>
    <w:p w14:paraId="5CBAA802" w14:textId="77777777" w:rsidR="00C06694" w:rsidRPr="00C06694" w:rsidRDefault="00C06694" w:rsidP="00C06694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C06694">
        <w:rPr>
          <w:rFonts w:ascii="Times New Roman" w:eastAsia="Times New Roman" w:hAnsi="Times New Roman" w:cs="Times New Roman"/>
          <w:b/>
          <w:bCs/>
          <w:color w:val="auto"/>
          <w:sz w:val="24"/>
          <w:u w:val="single"/>
          <w:lang w:eastAsia="en-US"/>
        </w:rPr>
        <w:t>Scroll Wheel</w:t>
      </w:r>
      <w:r w:rsidRPr="00C06694">
        <w:rPr>
          <w:rFonts w:ascii="Times New Roman" w:eastAsia="Times New Roman" w:hAnsi="Times New Roman" w:cs="Times New Roman"/>
          <w:b/>
          <w:bCs/>
          <w:color w:val="auto"/>
          <w:sz w:val="24"/>
          <w:lang w:eastAsia="en-US"/>
        </w:rPr>
        <w:t>:</w:t>
      </w:r>
      <w:r w:rsidRPr="00C06694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Movement speed control for accurate navigation.</w:t>
      </w:r>
    </w:p>
    <w:p w14:paraId="7FCC38FA" w14:textId="089CAD11" w:rsidR="00C06694" w:rsidRPr="00C06694" w:rsidRDefault="00C06694" w:rsidP="00C06694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C06694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This setup makes navigation and </w:t>
      </w:r>
      <w:proofErr w:type="gramStart"/>
      <w:r w:rsidRPr="00C06694">
        <w:rPr>
          <w:rFonts w:ascii="Times New Roman" w:eastAsia="Times New Roman" w:hAnsi="Times New Roman" w:cs="Times New Roman"/>
          <w:color w:val="auto"/>
          <w:sz w:val="24"/>
          <w:lang w:eastAsia="en-US"/>
        </w:rPr>
        <w:t>panning</w:t>
      </w:r>
      <w:proofErr w:type="gramEnd"/>
      <w:r w:rsidRPr="00C06694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easy to view the scene from different angles, </w:t>
      </w: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which in turn </w:t>
      </w:r>
      <w:r w:rsidRPr="00C06694">
        <w:rPr>
          <w:rFonts w:ascii="Times New Roman" w:eastAsia="Times New Roman" w:hAnsi="Times New Roman" w:cs="Times New Roman"/>
          <w:color w:val="auto"/>
          <w:sz w:val="24"/>
          <w:lang w:eastAsia="en-US"/>
        </w:rPr>
        <w:t>improv</w:t>
      </w: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t>es</w:t>
      </w:r>
      <w:r w:rsidRPr="00C06694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the user experience.</w:t>
      </w:r>
    </w:p>
    <w:p w14:paraId="58B2D05F" w14:textId="2F66E2D7" w:rsidR="00C06694" w:rsidRPr="00C06694" w:rsidRDefault="00C06694" w:rsidP="00C06694">
      <w:pPr>
        <w:ind w:firstLine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</w:p>
    <w:p w14:paraId="5EF0A899" w14:textId="77777777" w:rsidR="00C06694" w:rsidRPr="00C06694" w:rsidRDefault="00C06694" w:rsidP="00C06694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C06694">
        <w:rPr>
          <w:rFonts w:ascii="Times New Roman" w:eastAsia="Times New Roman" w:hAnsi="Times New Roman" w:cs="Times New Roman"/>
          <w:b/>
          <w:bCs/>
          <w:color w:val="auto"/>
          <w:sz w:val="24"/>
          <w:lang w:eastAsia="en-US"/>
        </w:rPr>
        <w:t>Custom Functions &amp; Code Organization</w:t>
      </w:r>
    </w:p>
    <w:p w14:paraId="5180D87D" w14:textId="77777777" w:rsidR="00C06694" w:rsidRPr="00C06694" w:rsidRDefault="00C06694" w:rsidP="00C06694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C06694">
        <w:rPr>
          <w:rFonts w:ascii="Times New Roman" w:eastAsia="Times New Roman" w:hAnsi="Times New Roman" w:cs="Times New Roman"/>
          <w:color w:val="auto"/>
          <w:sz w:val="24"/>
          <w:lang w:eastAsia="en-US"/>
        </w:rPr>
        <w:t>Custom functions were utilized to keep my code modular and easy to read. These functions reduce duplication and make the program easier to maintain:</w:t>
      </w:r>
    </w:p>
    <w:p w14:paraId="56FE0442" w14:textId="77777777" w:rsidR="00C06694" w:rsidRPr="00C06694" w:rsidRDefault="00C06694" w:rsidP="00C0669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proofErr w:type="spellStart"/>
      <w:proofErr w:type="gramStart"/>
      <w:r w:rsidRPr="00C06694">
        <w:rPr>
          <w:rFonts w:ascii="Times New Roman" w:eastAsia="Times New Roman" w:hAnsi="Times New Roman" w:cs="Times New Roman"/>
          <w:b/>
          <w:bCs/>
          <w:color w:val="auto"/>
          <w:sz w:val="24"/>
          <w:u w:val="single"/>
          <w:lang w:eastAsia="en-US"/>
        </w:rPr>
        <w:t>SetTransformations</w:t>
      </w:r>
      <w:proofErr w:type="spellEnd"/>
      <w:r w:rsidRPr="00C06694">
        <w:rPr>
          <w:rFonts w:ascii="Times New Roman" w:eastAsia="Times New Roman" w:hAnsi="Times New Roman" w:cs="Times New Roman"/>
          <w:b/>
          <w:bCs/>
          <w:color w:val="auto"/>
          <w:sz w:val="24"/>
          <w:u w:val="single"/>
          <w:lang w:eastAsia="en-US"/>
        </w:rPr>
        <w:t>(</w:t>
      </w:r>
      <w:proofErr w:type="gramEnd"/>
      <w:r w:rsidRPr="00C06694">
        <w:rPr>
          <w:rFonts w:ascii="Times New Roman" w:eastAsia="Times New Roman" w:hAnsi="Times New Roman" w:cs="Times New Roman"/>
          <w:b/>
          <w:bCs/>
          <w:color w:val="auto"/>
          <w:sz w:val="24"/>
          <w:u w:val="single"/>
          <w:lang w:eastAsia="en-US"/>
        </w:rPr>
        <w:t>)</w:t>
      </w:r>
      <w:r w:rsidRPr="00C06694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– Scale, rotation, and position transformations are applied to objects.</w:t>
      </w:r>
    </w:p>
    <w:p w14:paraId="69F63170" w14:textId="77777777" w:rsidR="00C06694" w:rsidRPr="00C06694" w:rsidRDefault="00C06694" w:rsidP="00C0669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proofErr w:type="spellStart"/>
      <w:proofErr w:type="gramStart"/>
      <w:r w:rsidRPr="00C06694">
        <w:rPr>
          <w:rFonts w:ascii="Times New Roman" w:eastAsia="Times New Roman" w:hAnsi="Times New Roman" w:cs="Times New Roman"/>
          <w:b/>
          <w:bCs/>
          <w:color w:val="auto"/>
          <w:sz w:val="24"/>
          <w:u w:val="single"/>
          <w:lang w:eastAsia="en-US"/>
        </w:rPr>
        <w:t>SetShaderMaterial</w:t>
      </w:r>
      <w:proofErr w:type="spellEnd"/>
      <w:r w:rsidRPr="00C06694">
        <w:rPr>
          <w:rFonts w:ascii="Times New Roman" w:eastAsia="Times New Roman" w:hAnsi="Times New Roman" w:cs="Times New Roman"/>
          <w:b/>
          <w:bCs/>
          <w:color w:val="auto"/>
          <w:sz w:val="24"/>
          <w:u w:val="single"/>
          <w:lang w:eastAsia="en-US"/>
        </w:rPr>
        <w:t>(</w:t>
      </w:r>
      <w:proofErr w:type="gramEnd"/>
      <w:r w:rsidRPr="00C06694">
        <w:rPr>
          <w:rFonts w:ascii="Times New Roman" w:eastAsia="Times New Roman" w:hAnsi="Times New Roman" w:cs="Times New Roman"/>
          <w:b/>
          <w:bCs/>
          <w:color w:val="auto"/>
          <w:sz w:val="24"/>
          <w:u w:val="single"/>
          <w:lang w:eastAsia="en-US"/>
        </w:rPr>
        <w:t>)</w:t>
      </w:r>
      <w:r w:rsidRPr="00C06694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– Materials are initialized for realistic shading and reflections.</w:t>
      </w:r>
    </w:p>
    <w:p w14:paraId="09ACEBAC" w14:textId="3F08F0A6" w:rsidR="00C06694" w:rsidRPr="00C06694" w:rsidRDefault="00C06694" w:rsidP="00C06694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proofErr w:type="spellStart"/>
      <w:proofErr w:type="gramStart"/>
      <w:r w:rsidRPr="00C06694">
        <w:rPr>
          <w:rFonts w:ascii="Times New Roman" w:eastAsia="Times New Roman" w:hAnsi="Times New Roman" w:cs="Times New Roman"/>
          <w:b/>
          <w:bCs/>
          <w:color w:val="auto"/>
          <w:sz w:val="24"/>
          <w:u w:val="single"/>
          <w:lang w:eastAsia="en-US"/>
        </w:rPr>
        <w:t>SetupSceneLights</w:t>
      </w:r>
      <w:proofErr w:type="spellEnd"/>
      <w:r w:rsidRPr="00C06694">
        <w:rPr>
          <w:rFonts w:ascii="Times New Roman" w:eastAsia="Times New Roman" w:hAnsi="Times New Roman" w:cs="Times New Roman"/>
          <w:b/>
          <w:bCs/>
          <w:color w:val="auto"/>
          <w:sz w:val="24"/>
          <w:u w:val="single"/>
          <w:lang w:eastAsia="en-US"/>
        </w:rPr>
        <w:t>(</w:t>
      </w:r>
      <w:proofErr w:type="gramEnd"/>
      <w:r w:rsidRPr="00C06694">
        <w:rPr>
          <w:rFonts w:ascii="Times New Roman" w:eastAsia="Times New Roman" w:hAnsi="Times New Roman" w:cs="Times New Roman"/>
          <w:b/>
          <w:bCs/>
          <w:color w:val="auto"/>
          <w:sz w:val="24"/>
          <w:u w:val="single"/>
          <w:lang w:eastAsia="en-US"/>
        </w:rPr>
        <w:t>)</w:t>
      </w:r>
      <w:r w:rsidRPr="00C06694">
        <w:rPr>
          <w:rFonts w:ascii="Times New Roman" w:eastAsia="Times New Roman" w:hAnsi="Times New Roman" w:cs="Times New Roman"/>
          <w:color w:val="auto"/>
          <w:sz w:val="24"/>
          <w:lang w:eastAsia="en-US"/>
        </w:rPr>
        <w:t xml:space="preserve"> – All light sources in the scene are initialized and controlled.</w:t>
      </w:r>
      <w:r>
        <w:rPr>
          <w:rFonts w:ascii="Times New Roman" w:eastAsia="Times New Roman" w:hAnsi="Times New Roman" w:cs="Times New Roman"/>
          <w:color w:val="auto"/>
          <w:sz w:val="24"/>
          <w:lang w:eastAsia="en-US"/>
        </w:rPr>
        <w:br/>
      </w:r>
    </w:p>
    <w:p w14:paraId="49D9DC7B" w14:textId="77777777" w:rsidR="00C06694" w:rsidRPr="00C06694" w:rsidRDefault="00C06694" w:rsidP="00C06694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C06694">
        <w:rPr>
          <w:rFonts w:ascii="Times New Roman" w:eastAsia="Times New Roman" w:hAnsi="Times New Roman" w:cs="Times New Roman"/>
          <w:b/>
          <w:bCs/>
          <w:color w:val="auto"/>
          <w:sz w:val="24"/>
          <w:lang w:eastAsia="en-US"/>
        </w:rPr>
        <w:t>Challenges &amp; Solutions</w:t>
      </w:r>
    </w:p>
    <w:p w14:paraId="45EC40F6" w14:textId="77777777" w:rsidR="00C06694" w:rsidRPr="00C06694" w:rsidRDefault="00C06694" w:rsidP="00C0669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C06694">
        <w:rPr>
          <w:rFonts w:ascii="Times New Roman" w:eastAsia="Times New Roman" w:hAnsi="Times New Roman" w:cs="Times New Roman"/>
          <w:b/>
          <w:bCs/>
          <w:color w:val="auto"/>
          <w:sz w:val="24"/>
          <w:lang w:eastAsia="en-US"/>
        </w:rPr>
        <w:t>Lighting &amp; Shadows</w:t>
      </w:r>
      <w:r w:rsidRPr="00C06694">
        <w:rPr>
          <w:rFonts w:ascii="Times New Roman" w:eastAsia="Times New Roman" w:hAnsi="Times New Roman" w:cs="Times New Roman"/>
          <w:color w:val="auto"/>
          <w:sz w:val="24"/>
          <w:lang w:eastAsia="en-US"/>
        </w:rPr>
        <w:br/>
        <w:t>Achieving the correct lighting was one of the biggest challenges. The scene was originally too dark, with objects hard to make out. To resolve this, I:</w:t>
      </w:r>
    </w:p>
    <w:p w14:paraId="1384F4E3" w14:textId="77777777" w:rsidR="00C06694" w:rsidRPr="00C06694" w:rsidRDefault="00C06694" w:rsidP="00C06694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C06694">
        <w:rPr>
          <w:rFonts w:ascii="Times New Roman" w:eastAsia="Times New Roman" w:hAnsi="Times New Roman" w:cs="Times New Roman"/>
          <w:color w:val="auto"/>
          <w:sz w:val="24"/>
          <w:lang w:eastAsia="en-US"/>
        </w:rPr>
        <w:t>Raised diffuse and ambient light levels to brighten the overall lighting.</w:t>
      </w:r>
    </w:p>
    <w:p w14:paraId="6EB361EF" w14:textId="77777777" w:rsidR="00C06694" w:rsidRPr="00C06694" w:rsidRDefault="00C06694" w:rsidP="00C06694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C06694">
        <w:rPr>
          <w:rFonts w:ascii="Times New Roman" w:eastAsia="Times New Roman" w:hAnsi="Times New Roman" w:cs="Times New Roman"/>
          <w:color w:val="auto"/>
          <w:sz w:val="24"/>
          <w:lang w:eastAsia="en-US"/>
        </w:rPr>
        <w:lastRenderedPageBreak/>
        <w:t>Modified Phong shading calculations to balance reflections and highlights.</w:t>
      </w:r>
    </w:p>
    <w:p w14:paraId="72C0F3E0" w14:textId="77777777" w:rsidR="00C06694" w:rsidRPr="00C06694" w:rsidRDefault="00C06694" w:rsidP="00C06694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C06694">
        <w:rPr>
          <w:rFonts w:ascii="Times New Roman" w:eastAsia="Times New Roman" w:hAnsi="Times New Roman" w:cs="Times New Roman"/>
          <w:color w:val="auto"/>
          <w:sz w:val="24"/>
          <w:lang w:eastAsia="en-US"/>
        </w:rPr>
        <w:t>Repositioned the window light to accurately simulate left-side daylight.</w:t>
      </w:r>
    </w:p>
    <w:p w14:paraId="6F58C17F" w14:textId="77777777" w:rsidR="00C06694" w:rsidRPr="00C06694" w:rsidRDefault="00C06694" w:rsidP="00C06694">
      <w:pPr>
        <w:spacing w:before="100" w:beforeAutospacing="1" w:after="100" w:afterAutospacing="1"/>
        <w:ind w:left="720" w:firstLine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C06694">
        <w:rPr>
          <w:rFonts w:ascii="Times New Roman" w:eastAsia="Times New Roman" w:hAnsi="Times New Roman" w:cs="Times New Roman"/>
          <w:color w:val="auto"/>
          <w:sz w:val="24"/>
          <w:lang w:eastAsia="en-US"/>
        </w:rPr>
        <w:t>These changes significantly improved visibility and provided a more realistic scene.</w:t>
      </w:r>
    </w:p>
    <w:p w14:paraId="3B041F58" w14:textId="77777777" w:rsidR="00C06694" w:rsidRPr="00C06694" w:rsidRDefault="00C06694" w:rsidP="00C06694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C06694">
        <w:rPr>
          <w:rFonts w:ascii="Times New Roman" w:eastAsia="Times New Roman" w:hAnsi="Times New Roman" w:cs="Times New Roman"/>
          <w:b/>
          <w:bCs/>
          <w:color w:val="auto"/>
          <w:sz w:val="24"/>
          <w:lang w:eastAsia="en-US"/>
        </w:rPr>
        <w:t>Texture Mapping Problems</w:t>
      </w:r>
      <w:r w:rsidRPr="00C06694">
        <w:rPr>
          <w:rFonts w:ascii="Times New Roman" w:eastAsia="Times New Roman" w:hAnsi="Times New Roman" w:cs="Times New Roman"/>
          <w:color w:val="auto"/>
          <w:sz w:val="24"/>
          <w:lang w:eastAsia="en-US"/>
        </w:rPr>
        <w:br/>
        <w:t>Some textures were distorted or oriented incorrectly due to UV scaling issues. To correct this, I:</w:t>
      </w:r>
    </w:p>
    <w:p w14:paraId="283356B3" w14:textId="77777777" w:rsidR="00C06694" w:rsidRPr="00C06694" w:rsidRDefault="00C06694" w:rsidP="00C06694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C06694">
        <w:rPr>
          <w:rFonts w:ascii="Times New Roman" w:eastAsia="Times New Roman" w:hAnsi="Times New Roman" w:cs="Times New Roman"/>
          <w:color w:val="auto"/>
          <w:sz w:val="24"/>
          <w:lang w:eastAsia="en-US"/>
        </w:rPr>
        <w:t>Manually adjusted UV coordinates for correct texture placement.</w:t>
      </w:r>
    </w:p>
    <w:p w14:paraId="5491E1CD" w14:textId="77777777" w:rsidR="00C06694" w:rsidRPr="00C06694" w:rsidRDefault="00C06694" w:rsidP="00C06694">
      <w:pPr>
        <w:numPr>
          <w:ilvl w:val="1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C06694">
        <w:rPr>
          <w:rFonts w:ascii="Times New Roman" w:eastAsia="Times New Roman" w:hAnsi="Times New Roman" w:cs="Times New Roman"/>
          <w:color w:val="auto"/>
          <w:sz w:val="24"/>
          <w:lang w:eastAsia="en-US"/>
        </w:rPr>
        <w:t>Rescaled textures to prevent distortion.</w:t>
      </w:r>
    </w:p>
    <w:p w14:paraId="7B9047F7" w14:textId="77777777" w:rsidR="00C06694" w:rsidRPr="00C06694" w:rsidRDefault="00C06694" w:rsidP="00C06694">
      <w:pPr>
        <w:spacing w:before="100" w:beforeAutospacing="1" w:after="100" w:afterAutospacing="1"/>
        <w:ind w:left="720" w:firstLine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C06694">
        <w:rPr>
          <w:rFonts w:ascii="Times New Roman" w:eastAsia="Times New Roman" w:hAnsi="Times New Roman" w:cs="Times New Roman"/>
          <w:color w:val="auto"/>
          <w:sz w:val="24"/>
          <w:lang w:eastAsia="en-US"/>
        </w:rPr>
        <w:t>This ensured materials were realistic and correctly applied to all objects.</w:t>
      </w:r>
    </w:p>
    <w:p w14:paraId="6925CE68" w14:textId="1D808C7E" w:rsidR="00C06694" w:rsidRPr="00C06694" w:rsidRDefault="00C06694" w:rsidP="00C06694">
      <w:pPr>
        <w:ind w:firstLine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</w:p>
    <w:p w14:paraId="6A6C5966" w14:textId="77777777" w:rsidR="00C06694" w:rsidRPr="00C06694" w:rsidRDefault="00C06694" w:rsidP="00C06694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color w:val="auto"/>
          <w:sz w:val="32"/>
          <w:szCs w:val="32"/>
          <w:lang w:eastAsia="en-US"/>
        </w:rPr>
      </w:pPr>
      <w:r w:rsidRPr="00C06694"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en-US"/>
        </w:rPr>
        <w:t>Future Improvements</w:t>
      </w:r>
    </w:p>
    <w:p w14:paraId="59AE944A" w14:textId="77777777" w:rsidR="00C06694" w:rsidRPr="00C06694" w:rsidRDefault="00C06694" w:rsidP="00C06694">
      <w:pPr>
        <w:spacing w:before="100" w:beforeAutospacing="1" w:after="100" w:afterAutospacing="1"/>
        <w:ind w:firstLine="0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C06694">
        <w:rPr>
          <w:rFonts w:ascii="Times New Roman" w:eastAsia="Times New Roman" w:hAnsi="Times New Roman" w:cs="Times New Roman"/>
          <w:color w:val="auto"/>
          <w:sz w:val="24"/>
          <w:lang w:eastAsia="en-US"/>
        </w:rPr>
        <w:t>While my scene meets the requirements of the project specification, some possible future improvements are:</w:t>
      </w:r>
    </w:p>
    <w:p w14:paraId="197BCCDA" w14:textId="77777777" w:rsidR="00C06694" w:rsidRPr="00C06694" w:rsidRDefault="00C06694" w:rsidP="00C0669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C06694">
        <w:rPr>
          <w:rFonts w:ascii="Times New Roman" w:eastAsia="Times New Roman" w:hAnsi="Times New Roman" w:cs="Times New Roman"/>
          <w:color w:val="auto"/>
          <w:sz w:val="24"/>
          <w:lang w:eastAsia="en-US"/>
        </w:rPr>
        <w:t>Adding shadow mapping for more realistic, dynamic shadows.</w:t>
      </w:r>
    </w:p>
    <w:p w14:paraId="3D6E853D" w14:textId="77777777" w:rsidR="00C06694" w:rsidRPr="00C06694" w:rsidRDefault="00C06694" w:rsidP="00C0669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C06694">
        <w:rPr>
          <w:rFonts w:ascii="Times New Roman" w:eastAsia="Times New Roman" w:hAnsi="Times New Roman" w:cs="Times New Roman"/>
          <w:color w:val="auto"/>
          <w:sz w:val="24"/>
          <w:lang w:eastAsia="en-US"/>
        </w:rPr>
        <w:t>Implementing real-time reflections for surfaces like glass and metal.</w:t>
      </w:r>
    </w:p>
    <w:p w14:paraId="53FA37EC" w14:textId="77777777" w:rsidR="00C06694" w:rsidRPr="00C06694" w:rsidRDefault="00C06694" w:rsidP="00C0669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C06694">
        <w:rPr>
          <w:rFonts w:ascii="Times New Roman" w:eastAsia="Times New Roman" w:hAnsi="Times New Roman" w:cs="Times New Roman"/>
          <w:color w:val="auto"/>
          <w:sz w:val="24"/>
          <w:lang w:eastAsia="en-US"/>
        </w:rPr>
        <w:t>Enhancing performance optimizations to make lighting calculations more efficient.</w:t>
      </w:r>
    </w:p>
    <w:p w14:paraId="41402C81" w14:textId="77777777" w:rsidR="00C06694" w:rsidRPr="00C06694" w:rsidRDefault="00C06694" w:rsidP="00C06694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  <w:r w:rsidRPr="00C06694">
        <w:rPr>
          <w:rFonts w:ascii="Times New Roman" w:eastAsia="Times New Roman" w:hAnsi="Times New Roman" w:cs="Times New Roman"/>
          <w:color w:val="auto"/>
          <w:sz w:val="24"/>
          <w:lang w:eastAsia="en-US"/>
        </w:rPr>
        <w:t>Incorporating bump mapping to improve material depth and detail.</w:t>
      </w:r>
    </w:p>
    <w:p w14:paraId="6652F3FF" w14:textId="06E3D89E" w:rsidR="67AE9998" w:rsidRPr="00C06694" w:rsidRDefault="67AE9998" w:rsidP="00C06694">
      <w:pPr>
        <w:spacing w:before="100" w:beforeAutospacing="1" w:after="100" w:afterAutospacing="1"/>
        <w:ind w:firstLine="0"/>
        <w:outlineLvl w:val="2"/>
        <w:rPr>
          <w:rFonts w:ascii="Times New Roman" w:eastAsia="Times New Roman" w:hAnsi="Times New Roman" w:cs="Times New Roman"/>
          <w:color w:val="auto"/>
          <w:sz w:val="24"/>
          <w:lang w:eastAsia="en-US"/>
        </w:rPr>
      </w:pPr>
    </w:p>
    <w:sectPr w:rsidR="67AE9998" w:rsidRPr="00C066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A61DD8" w14:textId="77777777" w:rsidR="007E231A" w:rsidRDefault="007E231A">
      <w:pPr>
        <w:spacing w:line="240" w:lineRule="auto"/>
      </w:pPr>
      <w:r>
        <w:separator/>
      </w:r>
    </w:p>
    <w:p w14:paraId="3CD3D264" w14:textId="77777777" w:rsidR="007E231A" w:rsidRDefault="007E231A"/>
  </w:endnote>
  <w:endnote w:type="continuationSeparator" w:id="0">
    <w:p w14:paraId="6975F5F8" w14:textId="77777777" w:rsidR="007E231A" w:rsidRDefault="007E231A">
      <w:pPr>
        <w:spacing w:line="240" w:lineRule="auto"/>
      </w:pPr>
      <w:r>
        <w:continuationSeparator/>
      </w:r>
    </w:p>
    <w:p w14:paraId="6D6A285F" w14:textId="77777777" w:rsidR="007E231A" w:rsidRDefault="007E23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CEAB2" w14:textId="77777777" w:rsidR="002F3AE9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6D3E8" w14:textId="77777777" w:rsidR="0D6E5604" w:rsidRPr="002F3AE9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98878" w14:textId="77777777" w:rsidR="3E192C66" w:rsidRPr="002F3AE9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D6D7B2" w14:textId="77777777" w:rsidR="007E231A" w:rsidRDefault="007E231A">
      <w:pPr>
        <w:spacing w:line="240" w:lineRule="auto"/>
      </w:pPr>
      <w:r>
        <w:separator/>
      </w:r>
    </w:p>
    <w:p w14:paraId="0C1DA6AD" w14:textId="77777777" w:rsidR="007E231A" w:rsidRDefault="007E231A"/>
  </w:footnote>
  <w:footnote w:type="continuationSeparator" w:id="0">
    <w:p w14:paraId="768E229D" w14:textId="77777777" w:rsidR="007E231A" w:rsidRDefault="007E231A">
      <w:pPr>
        <w:spacing w:line="240" w:lineRule="auto"/>
      </w:pPr>
      <w:r>
        <w:continuationSeparator/>
      </w:r>
    </w:p>
    <w:p w14:paraId="45D2C91C" w14:textId="77777777" w:rsidR="007E231A" w:rsidRDefault="007E23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BBD6F" w14:textId="77777777" w:rsidR="002F3AE9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FF36F" w14:textId="77777777" w:rsidR="0D6E5604" w:rsidRPr="002F3AE9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52385" w14:textId="77777777" w:rsidR="3E192C66" w:rsidRPr="002F3AE9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8D74FCD"/>
    <w:multiLevelType w:val="multilevel"/>
    <w:tmpl w:val="4870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17277"/>
    <w:multiLevelType w:val="multilevel"/>
    <w:tmpl w:val="3266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4269FC"/>
    <w:multiLevelType w:val="multilevel"/>
    <w:tmpl w:val="82382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7B44ED"/>
    <w:multiLevelType w:val="multilevel"/>
    <w:tmpl w:val="0C92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0479FF"/>
    <w:multiLevelType w:val="multilevel"/>
    <w:tmpl w:val="1ABE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1C1311"/>
    <w:multiLevelType w:val="multilevel"/>
    <w:tmpl w:val="6D52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0A1E17"/>
    <w:multiLevelType w:val="multilevel"/>
    <w:tmpl w:val="0200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9A54ED"/>
    <w:multiLevelType w:val="multilevel"/>
    <w:tmpl w:val="994A4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E43B97"/>
    <w:multiLevelType w:val="multilevel"/>
    <w:tmpl w:val="B284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CC4745"/>
    <w:multiLevelType w:val="multilevel"/>
    <w:tmpl w:val="AF54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330442"/>
    <w:multiLevelType w:val="multilevel"/>
    <w:tmpl w:val="005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  <w:num w:numId="12" w16cid:durableId="1542404076">
    <w:abstractNumId w:val="10"/>
  </w:num>
  <w:num w:numId="13" w16cid:durableId="1678921575">
    <w:abstractNumId w:val="11"/>
  </w:num>
  <w:num w:numId="14" w16cid:durableId="308636160">
    <w:abstractNumId w:val="19"/>
  </w:num>
  <w:num w:numId="15" w16cid:durableId="622929669">
    <w:abstractNumId w:val="17"/>
  </w:num>
  <w:num w:numId="16" w16cid:durableId="626163183">
    <w:abstractNumId w:val="14"/>
  </w:num>
  <w:num w:numId="17" w16cid:durableId="1866366282">
    <w:abstractNumId w:val="20"/>
  </w:num>
  <w:num w:numId="18" w16cid:durableId="1571967247">
    <w:abstractNumId w:val="12"/>
  </w:num>
  <w:num w:numId="19" w16cid:durableId="1921673060">
    <w:abstractNumId w:val="15"/>
  </w:num>
  <w:num w:numId="20" w16cid:durableId="1074736849">
    <w:abstractNumId w:val="16"/>
  </w:num>
  <w:num w:numId="21" w16cid:durableId="1606226913">
    <w:abstractNumId w:val="13"/>
  </w:num>
  <w:num w:numId="22" w16cid:durableId="86864487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795"/>
    <w:rsid w:val="00023AFE"/>
    <w:rsid w:val="000A3D9B"/>
    <w:rsid w:val="000D4642"/>
    <w:rsid w:val="000D539D"/>
    <w:rsid w:val="00116273"/>
    <w:rsid w:val="002C79E6"/>
    <w:rsid w:val="002F3AE9"/>
    <w:rsid w:val="003804CC"/>
    <w:rsid w:val="00434B47"/>
    <w:rsid w:val="00582289"/>
    <w:rsid w:val="005C199E"/>
    <w:rsid w:val="005F312C"/>
    <w:rsid w:val="00610B75"/>
    <w:rsid w:val="00664C1A"/>
    <w:rsid w:val="00770DBB"/>
    <w:rsid w:val="007C02E1"/>
    <w:rsid w:val="007E231A"/>
    <w:rsid w:val="0087407D"/>
    <w:rsid w:val="0096354B"/>
    <w:rsid w:val="00A03E43"/>
    <w:rsid w:val="00A149B6"/>
    <w:rsid w:val="00A417C1"/>
    <w:rsid w:val="00B863FB"/>
    <w:rsid w:val="00B86440"/>
    <w:rsid w:val="00BB2D6F"/>
    <w:rsid w:val="00C00F8F"/>
    <w:rsid w:val="00C03068"/>
    <w:rsid w:val="00C06694"/>
    <w:rsid w:val="00D620FD"/>
    <w:rsid w:val="00D91044"/>
    <w:rsid w:val="00E40996"/>
    <w:rsid w:val="00E45FFB"/>
    <w:rsid w:val="00E67454"/>
    <w:rsid w:val="00EB1C50"/>
    <w:rsid w:val="00ED7795"/>
    <w:rsid w:val="00EF55C5"/>
    <w:rsid w:val="00F6242A"/>
    <w:rsid w:val="00FD0666"/>
    <w:rsid w:val="00FE623A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ABE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3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  <w:style w:type="character" w:customStyle="1" w:styleId="editortnoteditedwurp8">
    <w:name w:val="editor_t__not_edited__wurp8"/>
    <w:basedOn w:val="DefaultParagraphFont"/>
    <w:rsid w:val="00ED7795"/>
  </w:style>
  <w:style w:type="character" w:customStyle="1" w:styleId="editortaddedltunj">
    <w:name w:val="editor_t__added__ltunj"/>
    <w:basedOn w:val="DefaultParagraphFont"/>
    <w:rsid w:val="00ED7795"/>
  </w:style>
  <w:style w:type="character" w:customStyle="1" w:styleId="editortnoteditedlongjunnx">
    <w:name w:val="editor_t__not_edited_long__junnx"/>
    <w:basedOn w:val="DefaultParagraphFont"/>
    <w:rsid w:val="00ED77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Price\AppData\Roaming\Microsoft\Templates\Student%20APA%20Style%20paper%207th%20edition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</Template>
  <TotalTime>0</TotalTime>
  <Pages>4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2025-03-03T01:20:00Z</dcterms:created>
  <dcterms:modified xsi:type="dcterms:W3CDTF">2025-03-03T01:23:00Z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